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809D3" w:rsidRDefault="003E7ACC">
      <w:r>
        <w:fldChar w:fldCharType="begin"/>
      </w:r>
      <w:r>
        <w:instrText xml:space="preserve"> HYPERLINK  "https://github.com/RafaelDesignBE/project_kweeni" </w:instrText>
      </w:r>
      <w:r>
        <w:fldChar w:fldCharType="separate"/>
      </w:r>
      <w:r>
        <w:rPr>
          <w:rStyle w:val="Hyperlink"/>
        </w:rPr>
        <w:t>https://github.com/RafaelDesignBE/project_kweeni</w:t>
      </w:r>
      <w:r>
        <w:rPr>
          <w:rStyle w:val="Hyperlink"/>
        </w:rPr>
        <w:fldChar w:fldCharType="end"/>
      </w:r>
    </w:p>
    <w:p w:rsidR="002809D3" w:rsidRDefault="002809D3"/>
    <w:p w:rsidR="002809D3" w:rsidRDefault="003E7ACC">
      <w:r>
        <w:rPr>
          <w:noProof/>
          <w:color w:val="0563C1"/>
          <w:u w:val="single"/>
        </w:rPr>
        <w:drawing>
          <wp:inline distT="0" distB="0" distL="0" distR="0">
            <wp:extent cx="5943600" cy="3343274"/>
            <wp:effectExtent l="0" t="0" r="0" b="0"/>
            <wp:docPr id="1" name="Afbeelding 1" descr="C:\Users\Rober\Desktop\git-it-RobertVaid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2809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ACC" w:rsidRDefault="003E7ACC">
      <w:pPr>
        <w:spacing w:after="0" w:line="240" w:lineRule="auto"/>
      </w:pPr>
      <w:r>
        <w:separator/>
      </w:r>
    </w:p>
  </w:endnote>
  <w:endnote w:type="continuationSeparator" w:id="0">
    <w:p w:rsidR="003E7ACC" w:rsidRDefault="003E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ACC" w:rsidRDefault="003E7AC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E7ACC" w:rsidRDefault="003E7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809D3"/>
    <w:rsid w:val="00251805"/>
    <w:rsid w:val="002809D3"/>
    <w:rsid w:val="003E7ACC"/>
    <w:rsid w:val="006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AB5C4C-2CD3-4EA3-9199-7FAE0E2B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Pr>
      <w:color w:val="0563C1"/>
      <w:u w:val="single"/>
    </w:rPr>
  </w:style>
  <w:style w:type="character" w:styleId="Onopgelostemelding">
    <w:name w:val="Unresolved Mention"/>
    <w:basedOn w:val="Standaardalinea-lettertyp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 Robert</dc:creator>
  <dc:description/>
  <cp:lastModifiedBy>Vaida Robert</cp:lastModifiedBy>
  <cp:revision>2</cp:revision>
  <dcterms:created xsi:type="dcterms:W3CDTF">2018-02-16T17:01:00Z</dcterms:created>
  <dcterms:modified xsi:type="dcterms:W3CDTF">2018-02-16T17:01:00Z</dcterms:modified>
</cp:coreProperties>
</file>